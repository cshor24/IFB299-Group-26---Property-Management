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66" w:rsidRDefault="00195166">
      <w:pPr>
        <w:spacing w:after="160" w:line="264" w:lineRule="auto"/>
      </w:pPr>
    </w:p>
    <w:p w:rsidR="00195166" w:rsidRDefault="00A575CE">
      <w:pPr>
        <w:pStyle w:val="CompanyName"/>
      </w:pPr>
      <w:sdt>
        <w:sdtPr>
          <w:alias w:val="Company"/>
          <w:id w:val="15524243"/>
          <w:placeholder>
            <w:docPart w:val="AD482D1ED1824B4695D32F5F984D9984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F76919">
            <w:t>David Davidson</w:t>
          </w:r>
        </w:sdtContent>
      </w:sdt>
    </w:p>
    <w:sdt>
      <w:sdtPr>
        <w:id w:val="1843116983"/>
        <w:placeholder>
          <w:docPart w:val="D2883F2E66724A87AB50CEDBA0FE3601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p w:rsidR="00195166" w:rsidRDefault="00F76919">
          <w:pPr>
            <w:pStyle w:val="RecipientAddress"/>
          </w:pPr>
          <w:r>
            <w:t xml:space="preserve">26 Dave St, </w:t>
          </w:r>
          <w:proofErr w:type="spellStart"/>
          <w:r>
            <w:t>Davetown</w:t>
          </w:r>
          <w:proofErr w:type="spellEnd"/>
          <w:r>
            <w:t>, QLD, 4026</w:t>
          </w:r>
        </w:p>
      </w:sdtContent>
    </w:sdt>
    <w:p w:rsidR="00195166" w:rsidRDefault="00F76919">
      <w:pPr>
        <w:pStyle w:val="RecipientAddress"/>
      </w:pPr>
      <w:r>
        <w:t>Group 24</w:t>
      </w:r>
    </w:p>
    <w:p w:rsidR="00195166" w:rsidRDefault="00F76919">
      <w:pPr>
        <w:pStyle w:val="RecipientAddress"/>
      </w:pPr>
      <w:r>
        <w:t>2 George</w:t>
      </w:r>
      <w:r w:rsidR="005014A4">
        <w:t xml:space="preserve"> St, </w:t>
      </w:r>
      <w:r>
        <w:t>Brisbane</w:t>
      </w:r>
      <w:r w:rsidR="005014A4">
        <w:t>, QLD</w:t>
      </w:r>
      <w:r>
        <w:t>, 4000</w:t>
      </w:r>
    </w:p>
    <w:p w:rsidR="00D43F12" w:rsidRDefault="005014A4" w:rsidP="00F76919">
      <w:pPr>
        <w:pStyle w:val="Salutation"/>
      </w:pPr>
      <w:r>
        <w:t xml:space="preserve">Dear </w:t>
      </w:r>
      <w:r w:rsidR="0081698F">
        <w:t>Group 24</w:t>
      </w:r>
    </w:p>
    <w:p w:rsidR="005014A4" w:rsidRDefault="00D43F12" w:rsidP="005014A4">
      <w:r>
        <w:t>A</w:t>
      </w:r>
      <w:r w:rsidR="005014A4">
        <w:t xml:space="preserve">fter the </w:t>
      </w:r>
      <w:r w:rsidR="00F76919">
        <w:t>presentation</w:t>
      </w:r>
      <w:r w:rsidR="005014A4">
        <w:t xml:space="preserve"> </w:t>
      </w:r>
      <w:r w:rsidR="002A0B71">
        <w:t>by</w:t>
      </w:r>
      <w:r w:rsidR="005014A4">
        <w:t xml:space="preserve"> </w:t>
      </w:r>
      <w:r w:rsidR="000A7B10">
        <w:t>Group 24</w:t>
      </w:r>
      <w:r w:rsidR="00F76919">
        <w:t>,</w:t>
      </w:r>
      <w:r w:rsidR="002A0B71">
        <w:t xml:space="preserve"> </w:t>
      </w:r>
      <w:r w:rsidR="0081698F">
        <w:t xml:space="preserve">there is </w:t>
      </w:r>
      <w:r w:rsidR="002A0B71">
        <w:t xml:space="preserve">high satisfaction towards the </w:t>
      </w:r>
      <w:r w:rsidR="00F76919">
        <w:t>development</w:t>
      </w:r>
      <w:r w:rsidR="002A0B71">
        <w:t xml:space="preserve"> </w:t>
      </w:r>
      <w:r w:rsidR="00F76919">
        <w:t>of the project</w:t>
      </w:r>
      <w:r w:rsidR="002A0B71">
        <w:t xml:space="preserve">. </w:t>
      </w:r>
      <w:r w:rsidR="005014A4">
        <w:t xml:space="preserve">The purpose </w:t>
      </w:r>
      <w:r w:rsidR="002A0B71">
        <w:t>of this evaluation</w:t>
      </w:r>
      <w:r w:rsidR="00A053EB">
        <w:t xml:space="preserve"> wa</w:t>
      </w:r>
      <w:r w:rsidR="00F76919">
        <w:t>s</w:t>
      </w:r>
      <w:r w:rsidR="002A0B71">
        <w:t xml:space="preserve"> to discover </w:t>
      </w:r>
      <w:r w:rsidR="005014A4">
        <w:t xml:space="preserve">constructive positive and negative </w:t>
      </w:r>
      <w:r w:rsidR="002A0B71">
        <w:t>elements</w:t>
      </w:r>
      <w:r w:rsidR="005014A4">
        <w:t xml:space="preserve"> </w:t>
      </w:r>
      <w:r w:rsidR="002A0B71">
        <w:t xml:space="preserve">in </w:t>
      </w:r>
      <w:r w:rsidR="005014A4">
        <w:t>the application</w:t>
      </w:r>
      <w:r w:rsidR="002A0B71">
        <w:t xml:space="preserve"> and evaluate the</w:t>
      </w:r>
      <w:r w:rsidR="000A7B10">
        <w:t xml:space="preserve"> overall</w:t>
      </w:r>
      <w:r w:rsidR="002A0B71">
        <w:t xml:space="preserve"> progress</w:t>
      </w:r>
      <w:r w:rsidR="00A053EB">
        <w:t xml:space="preserve"> and business value</w:t>
      </w:r>
      <w:r w:rsidR="002A0B71">
        <w:t xml:space="preserve"> of the project</w:t>
      </w:r>
      <w:r w:rsidR="0081698F">
        <w:t>.</w:t>
      </w:r>
    </w:p>
    <w:p w:rsidR="005014A4" w:rsidRDefault="005014A4" w:rsidP="005014A4"/>
    <w:p w:rsidR="000A7B10" w:rsidRDefault="00D1795D" w:rsidP="00366AE9">
      <w:r>
        <w:t>I understand</w:t>
      </w:r>
      <w:r w:rsidR="000A7B10">
        <w:t xml:space="preserve"> that Group 24 is comprised of two</w:t>
      </w:r>
      <w:r w:rsidR="00A053EB">
        <w:t xml:space="preserve"> developers</w:t>
      </w:r>
      <w:r w:rsidR="000A7B10">
        <w:t xml:space="preserve"> and</w:t>
      </w:r>
      <w:r w:rsidR="00A053EB">
        <w:t xml:space="preserve"> the technology</w:t>
      </w:r>
      <w:r w:rsidR="00A02C6D">
        <w:t xml:space="preserve"> you</w:t>
      </w:r>
      <w:r w:rsidR="00A053EB">
        <w:t xml:space="preserve"> have chosen to implement the project with is Unity</w:t>
      </w:r>
      <w:r w:rsidR="000A7B10">
        <w:t>. This selection has proven to be fruitful, as the</w:t>
      </w:r>
      <w:r w:rsidR="00A02C6D">
        <w:t xml:space="preserve"> Group 24</w:t>
      </w:r>
      <w:r w:rsidR="000A7B10">
        <w:t xml:space="preserve"> has </w:t>
      </w:r>
      <w:r w:rsidR="005014A4">
        <w:t>complete</w:t>
      </w:r>
      <w:r w:rsidR="002A0B71">
        <w:t>d</w:t>
      </w:r>
      <w:r w:rsidR="005014A4">
        <w:t xml:space="preserve"> us</w:t>
      </w:r>
      <w:r w:rsidR="000A7B10">
        <w:t xml:space="preserve">er stories in sprint plan 1, </w:t>
      </w:r>
      <w:r w:rsidR="002A0B71">
        <w:t xml:space="preserve">continue to work on </w:t>
      </w:r>
      <w:r w:rsidR="00366AE9">
        <w:t>sprint 2</w:t>
      </w:r>
      <w:r w:rsidR="000A7B10">
        <w:t>,</w:t>
      </w:r>
      <w:r w:rsidR="00366AE9">
        <w:t xml:space="preserve"> </w:t>
      </w:r>
      <w:r w:rsidR="002A0B71">
        <w:t>a</w:t>
      </w:r>
      <w:r w:rsidR="000A7B10">
        <w:t>s well as</w:t>
      </w:r>
      <w:r w:rsidR="002A0B71">
        <w:t xml:space="preserve"> test the </w:t>
      </w:r>
      <w:r w:rsidR="005014A4">
        <w:t>system</w:t>
      </w:r>
      <w:r w:rsidR="000A7B10">
        <w:t xml:space="preserve">, which is beyond initial expectations. </w:t>
      </w:r>
    </w:p>
    <w:p w:rsidR="000A7B10" w:rsidRDefault="000A7B10" w:rsidP="00366AE9"/>
    <w:p w:rsidR="00366AE9" w:rsidRDefault="00D1795D" w:rsidP="005014A4">
      <w:r>
        <w:t>The user stories;</w:t>
      </w:r>
      <w:r w:rsidR="00E45CAB">
        <w:t xml:space="preserve"> </w:t>
      </w:r>
      <w:r>
        <w:t>create an account</w:t>
      </w:r>
      <w:r w:rsidR="005014A4">
        <w:t>, log in, search functionality, accounts, profile page and property page</w:t>
      </w:r>
      <w:r>
        <w:t>, were completed with only a few missing acceptance criteria</w:t>
      </w:r>
      <w:r w:rsidR="005014A4">
        <w:t xml:space="preserve">. </w:t>
      </w:r>
      <w:r w:rsidR="00E45CAB">
        <w:t>It is understood</w:t>
      </w:r>
      <w:r w:rsidR="002A0B71">
        <w:t xml:space="preserve"> </w:t>
      </w:r>
      <w:r w:rsidR="005014A4">
        <w:t xml:space="preserve">that some of the user stories related to database </w:t>
      </w:r>
      <w:r w:rsidR="002A0B71">
        <w:t xml:space="preserve">could not be demonstrated </w:t>
      </w:r>
      <w:r w:rsidR="0081698F">
        <w:t>that were part of the sprint plan due to</w:t>
      </w:r>
      <w:r w:rsidR="005014A4">
        <w:t xml:space="preserve"> time constraint</w:t>
      </w:r>
      <w:r w:rsidR="00366AE9">
        <w:t xml:space="preserve">s, </w:t>
      </w:r>
      <w:r w:rsidR="0081698F">
        <w:t>project coordination</w:t>
      </w:r>
      <w:r w:rsidR="00366AE9">
        <w:t xml:space="preserve"> and discovering the difficulty of</w:t>
      </w:r>
      <w:r>
        <w:t xml:space="preserve"> some tasks</w:t>
      </w:r>
      <w:r w:rsidR="00366AE9">
        <w:t>.</w:t>
      </w:r>
    </w:p>
    <w:p w:rsidR="00D1795D" w:rsidRDefault="00D1795D" w:rsidP="00980381"/>
    <w:p w:rsidR="005014A4" w:rsidRDefault="00044960" w:rsidP="00980381">
      <w:r>
        <w:t>A great deal of</w:t>
      </w:r>
      <w:r w:rsidR="0027285C">
        <w:t xml:space="preserve"> </w:t>
      </w:r>
      <w:r>
        <w:t>user stories has been</w:t>
      </w:r>
      <w:r w:rsidR="005014A4" w:rsidRPr="00163F08">
        <w:t xml:space="preserve"> implemented by the development team, but some of </w:t>
      </w:r>
      <w:r w:rsidR="0081698F">
        <w:t xml:space="preserve">the </w:t>
      </w:r>
      <w:r w:rsidR="005014A4" w:rsidRPr="00163F08">
        <w:t>acceptance criteria related to database connection and</w:t>
      </w:r>
      <w:r w:rsidR="005014A4">
        <w:t xml:space="preserve"> contact page </w:t>
      </w:r>
      <w:r>
        <w:t>unfortunately</w:t>
      </w:r>
      <w:r w:rsidR="005014A4" w:rsidRPr="00163F08">
        <w:t xml:space="preserve"> </w:t>
      </w:r>
      <w:r>
        <w:t xml:space="preserve">was </w:t>
      </w:r>
      <w:r w:rsidR="00D1795D">
        <w:t xml:space="preserve">not </w:t>
      </w:r>
      <w:r w:rsidR="00E45CAB">
        <w:t>completed</w:t>
      </w:r>
      <w:r w:rsidR="005014A4" w:rsidRPr="00163F08">
        <w:t xml:space="preserve"> </w:t>
      </w:r>
      <w:r w:rsidR="0081698F">
        <w:t>by</w:t>
      </w:r>
      <w:r w:rsidR="005014A4" w:rsidRPr="00163F08">
        <w:t xml:space="preserve"> the end of </w:t>
      </w:r>
      <w:r w:rsidR="0081698F">
        <w:t xml:space="preserve">the </w:t>
      </w:r>
      <w:r w:rsidR="007250DA">
        <w:t>sprint plan</w:t>
      </w:r>
      <w:r w:rsidR="00D1795D">
        <w:t>. T</w:t>
      </w:r>
      <w:r w:rsidR="005014A4" w:rsidRPr="00163F08">
        <w:t>he</w:t>
      </w:r>
      <w:r>
        <w:t xml:space="preserve"> overall demonstration proved that the</w:t>
      </w:r>
      <w:r w:rsidR="005014A4" w:rsidRPr="00163F08">
        <w:t xml:space="preserve"> incomplete acceptance criter</w:t>
      </w:r>
      <w:r w:rsidR="005014A4">
        <w:t xml:space="preserve">ia </w:t>
      </w:r>
      <w:proofErr w:type="gramStart"/>
      <w:r w:rsidR="00980381">
        <w:t>will</w:t>
      </w:r>
      <w:proofErr w:type="gramEnd"/>
      <w:r w:rsidR="0081698F">
        <w:t xml:space="preserve"> </w:t>
      </w:r>
      <w:r w:rsidR="005014A4">
        <w:t>not greatly a</w:t>
      </w:r>
      <w:r w:rsidR="005014A4" w:rsidRPr="00163F08">
        <w:t>ffect th</w:t>
      </w:r>
      <w:r w:rsidR="0081698F">
        <w:t>e project completion time</w:t>
      </w:r>
      <w:r w:rsidR="00D1795D">
        <w:t xml:space="preserve"> </w:t>
      </w:r>
      <w:r>
        <w:t>as some of the user stories scheduled for a later sprint have already been implemented. A</w:t>
      </w:r>
      <w:r w:rsidR="005014A4" w:rsidRPr="00163F08">
        <w:t xml:space="preserve"> clear explanation</w:t>
      </w:r>
      <w:r w:rsidR="0081698F">
        <w:t xml:space="preserve"> </w:t>
      </w:r>
      <w:proofErr w:type="gramStart"/>
      <w:r>
        <w:t>has been</w:t>
      </w:r>
      <w:r w:rsidR="0081698F">
        <w:t xml:space="preserve"> </w:t>
      </w:r>
      <w:r>
        <w:t>provided</w:t>
      </w:r>
      <w:proofErr w:type="gramEnd"/>
      <w:r>
        <w:t xml:space="preserve"> </w:t>
      </w:r>
      <w:r w:rsidR="005014A4" w:rsidRPr="00163F08">
        <w:t xml:space="preserve">about </w:t>
      </w:r>
      <w:r w:rsidR="0081698F">
        <w:t xml:space="preserve">how </w:t>
      </w:r>
      <w:r w:rsidR="002B15C0">
        <w:t>the incomplete user stories</w:t>
      </w:r>
      <w:r w:rsidR="0081698F">
        <w:t xml:space="preserve"> intend</w:t>
      </w:r>
      <w:r>
        <w:t xml:space="preserve"> </w:t>
      </w:r>
      <w:r w:rsidR="0081698F">
        <w:t xml:space="preserve">to be </w:t>
      </w:r>
      <w:r>
        <w:t>completed</w:t>
      </w:r>
      <w:r w:rsidR="002B15C0">
        <w:t xml:space="preserve"> and i</w:t>
      </w:r>
      <w:r w:rsidR="005014A4" w:rsidRPr="00163F08">
        <w:t xml:space="preserve">n short, </w:t>
      </w:r>
      <w:r w:rsidR="00D1795D">
        <w:t>I strongly agree</w:t>
      </w:r>
      <w:r w:rsidR="005014A4" w:rsidRPr="00163F08">
        <w:t xml:space="preserve"> that </w:t>
      </w:r>
      <w:r w:rsidR="00D1795D">
        <w:t xml:space="preserve">the </w:t>
      </w:r>
      <w:r w:rsidR="005014A4" w:rsidRPr="00163F08">
        <w:t xml:space="preserve">project developed </w:t>
      </w:r>
      <w:r>
        <w:t>meets</w:t>
      </w:r>
      <w:r w:rsidR="005014A4" w:rsidRPr="00163F08">
        <w:t xml:space="preserve"> initial business value</w:t>
      </w:r>
      <w:r w:rsidR="00D1795D">
        <w:t>,</w:t>
      </w:r>
      <w:r w:rsidR="0081698F">
        <w:t xml:space="preserve"> and an acceptable level of progress</w:t>
      </w:r>
      <w:r w:rsidR="005014A4" w:rsidRPr="00163F08">
        <w:t>.</w:t>
      </w:r>
    </w:p>
    <w:p w:rsidR="005014A4" w:rsidRDefault="005014A4" w:rsidP="005014A4"/>
    <w:p w:rsidR="001A402A" w:rsidRDefault="001A402A" w:rsidP="005014A4"/>
    <w:p w:rsidR="005014A4" w:rsidRDefault="005014A4" w:rsidP="0027285C">
      <w:r>
        <w:t>As a client, having a brief view about t</w:t>
      </w:r>
      <w:r w:rsidR="0081698F">
        <w:t xml:space="preserve">he operation of the application is preferred </w:t>
      </w:r>
      <w:r w:rsidR="009D6C11">
        <w:t>and there is a</w:t>
      </w:r>
      <w:r w:rsidR="002B15C0">
        <w:t xml:space="preserve"> greater emphasis on </w:t>
      </w:r>
      <w:r w:rsidR="0081698F">
        <w:t xml:space="preserve">aesthetics </w:t>
      </w:r>
      <w:r w:rsidR="009D6C11">
        <w:t xml:space="preserve">as well as </w:t>
      </w:r>
      <w:r>
        <w:t xml:space="preserve">the basic functions </w:t>
      </w:r>
      <w:r w:rsidR="009D6C11">
        <w:t>of</w:t>
      </w:r>
      <w:r>
        <w:t xml:space="preserve"> the system</w:t>
      </w:r>
      <w:r w:rsidR="009D6C11">
        <w:t>.</w:t>
      </w:r>
      <w:r>
        <w:t xml:space="preserve"> </w:t>
      </w:r>
      <w:r w:rsidR="00E45CAB">
        <w:t>The project</w:t>
      </w:r>
      <w:r w:rsidR="009D6C11">
        <w:t xml:space="preserve"> needs to be </w:t>
      </w:r>
      <w:r>
        <w:t>easy to use</w:t>
      </w:r>
      <w:r w:rsidR="009D6C11">
        <w:t xml:space="preserve"> and navigate</w:t>
      </w:r>
      <w:r w:rsidR="002B15C0">
        <w:t xml:space="preserve">, but </w:t>
      </w:r>
      <w:r w:rsidR="009D6C11">
        <w:t xml:space="preserve">should also be attractive </w:t>
      </w:r>
      <w:r w:rsidR="0027285C">
        <w:t>for</w:t>
      </w:r>
      <w:r>
        <w:t xml:space="preserve"> customer</w:t>
      </w:r>
      <w:r w:rsidR="009D6C11">
        <w:t>s.</w:t>
      </w:r>
      <w:r>
        <w:t xml:space="preserve"> </w:t>
      </w:r>
      <w:r w:rsidR="002B15C0">
        <w:t>Some suggestions for aesthetic improvement</w:t>
      </w:r>
      <w:r w:rsidR="009D6C11">
        <w:t xml:space="preserve"> would be to include more </w:t>
      </w:r>
      <w:r w:rsidR="0027285C">
        <w:t>styles,</w:t>
      </w:r>
      <w:r w:rsidR="002B15C0">
        <w:t xml:space="preserve"> </w:t>
      </w:r>
      <w:proofErr w:type="spellStart"/>
      <w:r w:rsidR="002B15C0">
        <w:t>colours</w:t>
      </w:r>
      <w:proofErr w:type="spellEnd"/>
      <w:r w:rsidR="002B15C0">
        <w:t xml:space="preserve">, a logo with a clickable link back to the homepage, </w:t>
      </w:r>
      <w:r>
        <w:t xml:space="preserve">and </w:t>
      </w:r>
      <w:r w:rsidR="009D6C11">
        <w:t xml:space="preserve">ensure the </w:t>
      </w:r>
      <w:r>
        <w:t>contact page</w:t>
      </w:r>
      <w:r w:rsidR="009D6C11">
        <w:t xml:space="preserve"> </w:t>
      </w:r>
      <w:r w:rsidR="0027285C">
        <w:t xml:space="preserve">is clear, </w:t>
      </w:r>
      <w:r w:rsidR="009D6C11">
        <w:t>accessible</w:t>
      </w:r>
      <w:r w:rsidR="0027285C">
        <w:t xml:space="preserve"> and inviting</w:t>
      </w:r>
      <w:r>
        <w:t>.</w:t>
      </w:r>
      <w:r w:rsidR="002B15C0">
        <w:t xml:space="preserve"> Images and property details are a necessity for functionality of the website and therefore </w:t>
      </w:r>
      <w:proofErr w:type="gramStart"/>
      <w:r w:rsidR="002B15C0">
        <w:t>should be implemented</w:t>
      </w:r>
      <w:proofErr w:type="gramEnd"/>
      <w:r w:rsidR="002B15C0">
        <w:t xml:space="preserve"> first, and it is understood that development for this functionality is underway.</w:t>
      </w:r>
    </w:p>
    <w:p w:rsidR="005014A4" w:rsidRDefault="005014A4" w:rsidP="005014A4"/>
    <w:p w:rsidR="00A02C6D" w:rsidRDefault="005014A4" w:rsidP="00493672">
      <w:r>
        <w:t xml:space="preserve">From the </w:t>
      </w:r>
      <w:r w:rsidR="009D6C11">
        <w:t>demonstration</w:t>
      </w:r>
      <w:r w:rsidR="002B15C0">
        <w:t>,</w:t>
      </w:r>
      <w:r>
        <w:t xml:space="preserve"> the </w:t>
      </w:r>
      <w:r w:rsidR="0027285C">
        <w:t xml:space="preserve">strengths and weaknesses of the project </w:t>
      </w:r>
      <w:r w:rsidR="002B15C0">
        <w:t>are c</w:t>
      </w:r>
      <w:r w:rsidR="0027285C">
        <w:t>learly</w:t>
      </w:r>
      <w:r w:rsidR="002B15C0">
        <w:t xml:space="preserve"> understandable</w:t>
      </w:r>
      <w:r w:rsidR="0027285C">
        <w:t xml:space="preserve">. </w:t>
      </w:r>
      <w:r w:rsidR="002B15C0">
        <w:t xml:space="preserve">To meet the </w:t>
      </w:r>
      <w:r w:rsidR="00A02C6D">
        <w:t>acceptable functional criteria</w:t>
      </w:r>
      <w:r w:rsidR="002B15C0">
        <w:t>, t</w:t>
      </w:r>
      <w:r>
        <w:t xml:space="preserve">he database </w:t>
      </w:r>
      <w:r w:rsidR="009D6C11">
        <w:t>requires</w:t>
      </w:r>
      <w:r>
        <w:t xml:space="preserve"> </w:t>
      </w:r>
      <w:r w:rsidR="009D6C11">
        <w:t xml:space="preserve">populating with </w:t>
      </w:r>
      <w:r>
        <w:t>more details</w:t>
      </w:r>
      <w:r w:rsidR="00493672">
        <w:t xml:space="preserve"> such as</w:t>
      </w:r>
      <w:r w:rsidR="002B15C0">
        <w:t xml:space="preserve"> images and descriptions, and the </w:t>
      </w:r>
      <w:r>
        <w:t xml:space="preserve">contact page </w:t>
      </w:r>
      <w:r w:rsidR="002B15C0">
        <w:t>requires</w:t>
      </w:r>
      <w:r w:rsidR="009D6C11">
        <w:t xml:space="preserve"> e-mail functionality</w:t>
      </w:r>
      <w:r w:rsidR="002B15C0">
        <w:t>,</w:t>
      </w:r>
      <w:r w:rsidR="009D6C11">
        <w:t xml:space="preserve"> which </w:t>
      </w:r>
      <w:r w:rsidR="002B15C0">
        <w:t>ar</w:t>
      </w:r>
      <w:r w:rsidR="009D6C11">
        <w:t xml:space="preserve">e </w:t>
      </w:r>
      <w:r w:rsidR="00493672">
        <w:t xml:space="preserve">outlined in future user </w:t>
      </w:r>
      <w:r w:rsidR="002B15C0">
        <w:t>stories and</w:t>
      </w:r>
      <w:r w:rsidR="00493672">
        <w:t xml:space="preserve"> </w:t>
      </w:r>
      <w:r w:rsidR="002B15C0">
        <w:t xml:space="preserve">it has </w:t>
      </w:r>
      <w:r w:rsidR="00493672">
        <w:t>been assured that this work can be completed on time.</w:t>
      </w:r>
      <w:r w:rsidR="00A02C6D">
        <w:t xml:space="preserve"> As mentioned previously, aesthetics are equally important as the functionality of the project due to the nature of the business however, they do not take priority over the core functionality.</w:t>
      </w:r>
    </w:p>
    <w:p w:rsidR="00A02C6D" w:rsidRDefault="00A02C6D" w:rsidP="00493672"/>
    <w:p w:rsidR="005014A4" w:rsidRDefault="005014A4" w:rsidP="00493672">
      <w:r w:rsidRPr="00A666B6">
        <w:t>If you have any questions or require furt</w:t>
      </w:r>
      <w:r w:rsidR="009D6C11">
        <w:t>her information, we look forward to hearing from you and</w:t>
      </w:r>
      <w:r w:rsidRPr="00A666B6">
        <w:t xml:space="preserve"> have high expectation</w:t>
      </w:r>
      <w:r w:rsidR="009D6C11">
        <w:t>s</w:t>
      </w:r>
      <w:r w:rsidRPr="00A666B6">
        <w:t xml:space="preserve"> towards </w:t>
      </w:r>
      <w:r w:rsidR="009D6C11">
        <w:t>the undelivered project</w:t>
      </w:r>
      <w:r w:rsidRPr="00A666B6">
        <w:t xml:space="preserve">. </w:t>
      </w:r>
    </w:p>
    <w:p w:rsidR="00195166" w:rsidRDefault="00195166" w:rsidP="005014A4">
      <w:bookmarkStart w:id="0" w:name="_GoBack"/>
      <w:bookmarkEnd w:id="0"/>
    </w:p>
    <w:p w:rsidR="00195166" w:rsidRDefault="005014A4">
      <w:pPr>
        <w:pStyle w:val="Closing"/>
      </w:pPr>
      <w:r>
        <w:t>Kind Regards,</w:t>
      </w:r>
    </w:p>
    <w:sdt>
      <w:sdtPr>
        <w:rPr>
          <w:b/>
          <w:bCs/>
        </w:rPr>
        <w:alias w:val="Author"/>
        <w:id w:val="15524260"/>
        <w:placeholder>
          <w:docPart w:val="21B80A8B049D43439055EC15FFF6746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195166" w:rsidRDefault="00F76919" w:rsidP="0027285C">
          <w:pPr>
            <w:spacing w:after="160" w:line="264" w:lineRule="auto"/>
            <w:rPr>
              <w:b/>
              <w:bCs/>
            </w:rPr>
          </w:pPr>
          <w:r>
            <w:rPr>
              <w:b/>
              <w:bCs/>
              <w:lang w:val="en-AU"/>
            </w:rPr>
            <w:t>DAVID DAVIDSON</w:t>
          </w:r>
        </w:p>
      </w:sdtContent>
    </w:sdt>
    <w:sdt>
      <w:sdtPr>
        <w:id w:val="-768695627"/>
        <w:placeholder>
          <w:docPart w:val="2F00F969FAC04C7E99371A0616DC668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195166" w:rsidRDefault="00F76919">
          <w:r>
            <w:t xml:space="preserve">26 Dave St, </w:t>
          </w:r>
          <w:proofErr w:type="spellStart"/>
          <w:r>
            <w:t>Davetown</w:t>
          </w:r>
          <w:proofErr w:type="spellEnd"/>
          <w:r>
            <w:t>, QLD, 4026</w:t>
          </w:r>
        </w:p>
      </w:sdtContent>
    </w:sdt>
    <w:p w:rsidR="00195166" w:rsidRDefault="00195166">
      <w:pPr>
        <w:pStyle w:val="Header"/>
        <w:tabs>
          <w:tab w:val="clear" w:pos="4680"/>
          <w:tab w:val="clear" w:pos="9360"/>
          <w:tab w:val="left" w:pos="1395"/>
        </w:tabs>
        <w:ind w:right="220"/>
      </w:pPr>
    </w:p>
    <w:p w:rsidR="00195166" w:rsidRDefault="00195166">
      <w:pPr>
        <w:spacing w:line="276" w:lineRule="auto"/>
      </w:pPr>
    </w:p>
    <w:sectPr w:rsidR="00195166">
      <w:headerReference w:type="default" r:id="rId9"/>
      <w:footerReference w:type="first" r:id="rId10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5CE" w:rsidRDefault="00A575CE">
      <w:pPr>
        <w:spacing w:after="0" w:line="240" w:lineRule="auto"/>
      </w:pPr>
      <w:r>
        <w:separator/>
      </w:r>
    </w:p>
  </w:endnote>
  <w:endnote w:type="continuationSeparator" w:id="0">
    <w:p w:rsidR="00A575CE" w:rsidRDefault="00A5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166" w:rsidRDefault="00F455D9">
    <w:pPr>
      <w:pStyle w:val="Footer"/>
    </w:pP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7CA76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D18A505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editId="54055EA3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5166" w:rsidRDefault="0019516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" fillcolor="black [3213]" stroked="f">
              <v:textbox>
                <w:txbxContent>
                  <w:p w:rsidR="00195166" w:rsidRDefault="00195166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5511E37E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9712052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editId="174B9805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6830060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6-02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5166" w:rsidRDefault="005014A4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6/2/2017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8" type="#_x0000_t202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06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195166" w:rsidRDefault="005014A4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6/2/2017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5CE" w:rsidRDefault="00A575CE">
      <w:pPr>
        <w:spacing w:after="0" w:line="240" w:lineRule="auto"/>
      </w:pPr>
      <w:r>
        <w:separator/>
      </w:r>
    </w:p>
  </w:footnote>
  <w:footnote w:type="continuationSeparator" w:id="0">
    <w:p w:rsidR="00A575CE" w:rsidRDefault="00A5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166" w:rsidRDefault="00F455D9">
    <w:pPr>
      <w:pStyle w:val="Header"/>
    </w:pPr>
    <w:r>
      <w:rPr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C42F8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614D2125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13F8F1A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5166" w:rsidRDefault="0019516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" fillcolor="black [3213]" stroked="f">
              <v:textbox>
                <w:txbxContent>
                  <w:p w:rsidR="00195166" w:rsidRDefault="00195166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Company"/>
        <w:id w:val="207037541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76919">
          <w:t>David Davidson</w:t>
        </w:r>
      </w:sdtContent>
    </w:sdt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25578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523A9FF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JmQ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A4"/>
    <w:rsid w:val="00044960"/>
    <w:rsid w:val="000969AD"/>
    <w:rsid w:val="000A2637"/>
    <w:rsid w:val="000A7B10"/>
    <w:rsid w:val="00195166"/>
    <w:rsid w:val="001A402A"/>
    <w:rsid w:val="0027285C"/>
    <w:rsid w:val="002A0B71"/>
    <w:rsid w:val="002B15C0"/>
    <w:rsid w:val="00366AE9"/>
    <w:rsid w:val="00493672"/>
    <w:rsid w:val="005014A4"/>
    <w:rsid w:val="005306E8"/>
    <w:rsid w:val="007250DA"/>
    <w:rsid w:val="0081698F"/>
    <w:rsid w:val="00875483"/>
    <w:rsid w:val="008E2D8C"/>
    <w:rsid w:val="00980381"/>
    <w:rsid w:val="009D6C11"/>
    <w:rsid w:val="00A02C6D"/>
    <w:rsid w:val="00A053EB"/>
    <w:rsid w:val="00A575CE"/>
    <w:rsid w:val="00B35F04"/>
    <w:rsid w:val="00D1795D"/>
    <w:rsid w:val="00D43F12"/>
    <w:rsid w:val="00DA7C96"/>
    <w:rsid w:val="00E45CAB"/>
    <w:rsid w:val="00F455D9"/>
    <w:rsid w:val="00F7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6CF9BB-8C34-4942-9D84-A377045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usiness%20letter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482D1ED1824B4695D32F5F984D9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01904-94EA-48E1-B3F7-56116F468465}"/>
      </w:docPartPr>
      <w:docPartBody>
        <w:p w:rsidR="00A96A23" w:rsidRDefault="00554358">
          <w:pPr>
            <w:pStyle w:val="AD482D1ED1824B4695D32F5F984D9984"/>
          </w:pPr>
          <w:r>
            <w:t>[Type the sender company name]</w:t>
          </w:r>
        </w:p>
      </w:docPartBody>
    </w:docPart>
    <w:docPart>
      <w:docPartPr>
        <w:name w:val="D2883F2E66724A87AB50CEDBA0FE3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CF893-6285-43B7-ACB3-721AD046F9A8}"/>
      </w:docPartPr>
      <w:docPartBody>
        <w:p w:rsidR="00A96A23" w:rsidRDefault="00554358">
          <w:pPr>
            <w:pStyle w:val="D2883F2E66724A87AB50CEDBA0FE3601"/>
          </w:pPr>
          <w:r>
            <w:t>[Type the sender company address]</w:t>
          </w:r>
        </w:p>
      </w:docPartBody>
    </w:docPart>
    <w:docPart>
      <w:docPartPr>
        <w:name w:val="21B80A8B049D43439055EC15FFF67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7151-8888-4A7C-99A4-C0059D3407E4}"/>
      </w:docPartPr>
      <w:docPartBody>
        <w:p w:rsidR="00A96A23" w:rsidRDefault="00554358">
          <w:pPr>
            <w:pStyle w:val="21B80A8B049D43439055EC15FFF6746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F00F969FAC04C7E99371A0616DC6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74B88-7458-40C2-B4E7-3CE09C12ED54}"/>
      </w:docPartPr>
      <w:docPartBody>
        <w:p w:rsidR="00A96A23" w:rsidRDefault="00554358">
          <w:pPr>
            <w:pStyle w:val="2F00F969FAC04C7E99371A0616DC668B"/>
          </w:pPr>
          <w:r>
            <w:t>[Type the sender’s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58"/>
    <w:rsid w:val="00133612"/>
    <w:rsid w:val="001B3AAF"/>
    <w:rsid w:val="00554358"/>
    <w:rsid w:val="005A3467"/>
    <w:rsid w:val="00A96A23"/>
    <w:rsid w:val="00F4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82D1ED1824B4695D32F5F984D9984">
    <w:name w:val="AD482D1ED1824B4695D32F5F984D9984"/>
  </w:style>
  <w:style w:type="paragraph" w:customStyle="1" w:styleId="D2883F2E66724A87AB50CEDBA0FE3601">
    <w:name w:val="D2883F2E66724A87AB50CEDBA0FE3601"/>
  </w:style>
  <w:style w:type="paragraph" w:customStyle="1" w:styleId="92AEED80BAE5437AA6C2A74F19A3B51C">
    <w:name w:val="92AEED80BAE5437AA6C2A74F19A3B51C"/>
  </w:style>
  <w:style w:type="paragraph" w:customStyle="1" w:styleId="D02FCCCF5374423CB3130EEA5E38B171">
    <w:name w:val="D02FCCCF5374423CB3130EEA5E38B171"/>
  </w:style>
  <w:style w:type="paragraph" w:customStyle="1" w:styleId="98356FD42F6147CCB51A43F9EDC00233">
    <w:name w:val="98356FD42F6147CCB51A43F9EDC00233"/>
  </w:style>
  <w:style w:type="paragraph" w:customStyle="1" w:styleId="AB8A064FB41A4A4983718E8578C5E26D">
    <w:name w:val="AB8A064FB41A4A4983718E8578C5E26D"/>
  </w:style>
  <w:style w:type="paragraph" w:customStyle="1" w:styleId="E77C7118D8B740188618EB021739D9B9">
    <w:name w:val="E77C7118D8B740188618EB021739D9B9"/>
  </w:style>
  <w:style w:type="paragraph" w:customStyle="1" w:styleId="21B80A8B049D43439055EC15FFF67461">
    <w:name w:val="21B80A8B049D43439055EC15FFF67461"/>
  </w:style>
  <w:style w:type="paragraph" w:customStyle="1" w:styleId="2F00F969FAC04C7E99371A0616DC668B">
    <w:name w:val="2F00F969FAC04C7E99371A0616DC6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2017-06-02T00:00:00</PublishDate>
  <Abstract/>
  <CompanyAddress>26 Dave St, Davetown, QLD, 4026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EF5B55-A002-458B-B61D-21B02C1A0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992A8-546E-4AFA-A9CB-D150B8D9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(Essential design)</Template>
  <TotalTime>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Davidson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DAVIDSON</dc:creator>
  <cp:keywords/>
  <cp:lastModifiedBy>Matthew Holdsworth</cp:lastModifiedBy>
  <cp:revision>2</cp:revision>
  <dcterms:created xsi:type="dcterms:W3CDTF">2017-05-08T10:20:00Z</dcterms:created>
  <dcterms:modified xsi:type="dcterms:W3CDTF">2017-05-08T10:20:00Z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