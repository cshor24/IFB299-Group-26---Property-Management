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66" w:rsidRDefault="00195166">
      <w:pPr>
        <w:spacing w:after="160" w:line="264" w:lineRule="auto"/>
      </w:pPr>
    </w:p>
    <w:p w:rsidR="00195166" w:rsidRDefault="00F455D9">
      <w:pPr>
        <w:pStyle w:val="CompanyName"/>
      </w:pPr>
      <w:sdt>
        <w:sdtPr>
          <w:alias w:val="Company"/>
          <w:id w:val="15524243"/>
          <w:placeholder>
            <w:docPart w:val="AD482D1ED1824B4695D32F5F984D9984"/>
          </w:placeholder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5014A4">
            <w:t>Team 26</w:t>
          </w:r>
        </w:sdtContent>
      </w:sdt>
    </w:p>
    <w:sdt>
      <w:sdtPr>
        <w:id w:val="1843116983"/>
        <w:placeholder>
          <w:docPart w:val="D2883F2E66724A87AB50CEDBA0FE3601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195166" w:rsidRDefault="005014A4">
          <w:pPr>
            <w:pStyle w:val="RecipientAddress"/>
          </w:pPr>
          <w:r>
            <w:t>2 George St, Brisbane, QLD, 4000</w:t>
          </w:r>
        </w:p>
      </w:sdtContent>
    </w:sdt>
    <w:p w:rsidR="00195166" w:rsidRDefault="005014A4">
      <w:pPr>
        <w:pStyle w:val="RecipientAddress"/>
      </w:pPr>
      <w:r>
        <w:t>Mr. David Davidson</w:t>
      </w:r>
    </w:p>
    <w:p w:rsidR="00195166" w:rsidRDefault="005014A4">
      <w:pPr>
        <w:pStyle w:val="RecipientAddress"/>
      </w:pPr>
      <w:r>
        <w:t xml:space="preserve">26 Dave St, </w:t>
      </w:r>
      <w:proofErr w:type="spellStart"/>
      <w:r>
        <w:t>Davetown</w:t>
      </w:r>
      <w:proofErr w:type="spellEnd"/>
      <w:r>
        <w:t>, QLD 4026</w:t>
      </w:r>
    </w:p>
    <w:p w:rsidR="00195166" w:rsidRDefault="005014A4">
      <w:pPr>
        <w:pStyle w:val="Salutation"/>
      </w:pPr>
      <w:r>
        <w:t xml:space="preserve">Dear </w:t>
      </w:r>
      <w:r w:rsidR="0081698F">
        <w:t>Group 24</w:t>
      </w:r>
    </w:p>
    <w:p w:rsidR="005014A4" w:rsidRDefault="0081698F" w:rsidP="005014A4">
      <w:r>
        <w:t>Finding have been discussed</w:t>
      </w:r>
      <w:r w:rsidR="002A0B71">
        <w:t xml:space="preserve"> </w:t>
      </w:r>
      <w:r w:rsidR="005014A4">
        <w:t>after the</w:t>
      </w:r>
      <w:r w:rsidR="005014A4">
        <w:t xml:space="preserve"> demonstration </w:t>
      </w:r>
      <w:r w:rsidR="002A0B71">
        <w:t>by</w:t>
      </w:r>
      <w:r w:rsidR="005014A4">
        <w:t xml:space="preserve"> the</w:t>
      </w:r>
      <w:r w:rsidR="002A0B71">
        <w:t xml:space="preserve"> development team, and </w:t>
      </w:r>
      <w:r>
        <w:t xml:space="preserve">there is </w:t>
      </w:r>
      <w:r w:rsidR="002A0B71">
        <w:t xml:space="preserve">high satisfaction towards the presentation made by Group 24. </w:t>
      </w:r>
      <w:r w:rsidR="005014A4">
        <w:t xml:space="preserve">The purpose </w:t>
      </w:r>
      <w:r w:rsidR="002A0B71">
        <w:t xml:space="preserve">of this evaluation </w:t>
      </w:r>
      <w:r w:rsidR="005014A4">
        <w:t>wa</w:t>
      </w:r>
      <w:r w:rsidR="002A0B71">
        <w:t xml:space="preserve">s to discover </w:t>
      </w:r>
      <w:r w:rsidR="005014A4">
        <w:t xml:space="preserve">constructive positive and negative </w:t>
      </w:r>
      <w:r w:rsidR="002A0B71">
        <w:t>elements</w:t>
      </w:r>
      <w:r w:rsidR="005014A4">
        <w:t xml:space="preserve"> </w:t>
      </w:r>
      <w:r w:rsidR="002A0B71">
        <w:t xml:space="preserve">in </w:t>
      </w:r>
      <w:r w:rsidR="005014A4">
        <w:t>the application</w:t>
      </w:r>
      <w:r w:rsidR="002A0B71">
        <w:t xml:space="preserve"> and evaluate the progress of the project</w:t>
      </w:r>
      <w:r>
        <w:t>.</w:t>
      </w:r>
    </w:p>
    <w:p w:rsidR="005014A4" w:rsidRDefault="005014A4" w:rsidP="005014A4"/>
    <w:p w:rsidR="005014A4" w:rsidRDefault="002A0B71" w:rsidP="005014A4">
      <w:r>
        <w:t>Taking</w:t>
      </w:r>
      <w:r w:rsidR="005014A4">
        <w:t xml:space="preserve"> th</w:t>
      </w:r>
      <w:r>
        <w:t>e perspective of preparedness,</w:t>
      </w:r>
      <w:r w:rsidR="005014A4">
        <w:t xml:space="preserve"> </w:t>
      </w:r>
      <w:r w:rsidR="0081698F">
        <w:t>Group 24</w:t>
      </w:r>
      <w:r>
        <w:t xml:space="preserve"> </w:t>
      </w:r>
      <w:r w:rsidR="005014A4">
        <w:t>complete</w:t>
      </w:r>
      <w:r>
        <w:t>d</w:t>
      </w:r>
      <w:r w:rsidR="005014A4">
        <w:t xml:space="preserve"> user stories in sprint plan 1 and </w:t>
      </w:r>
      <w:r>
        <w:t xml:space="preserve">continue to work on and test the </w:t>
      </w:r>
      <w:r w:rsidR="005014A4">
        <w:t xml:space="preserve">system. The user interface and PHP administration were included. </w:t>
      </w:r>
      <w:r>
        <w:t xml:space="preserve">Some demonstrations were lacking in functionality mainly due to database construction however </w:t>
      </w:r>
      <w:r w:rsidR="005014A4">
        <w:t>the structure of</w:t>
      </w:r>
      <w:r>
        <w:t xml:space="preserve"> the</w:t>
      </w:r>
      <w:r w:rsidR="005014A4">
        <w:t xml:space="preserve"> project </w:t>
      </w:r>
      <w:r>
        <w:t>was strong and well presented</w:t>
      </w:r>
      <w:r w:rsidR="005014A4">
        <w:t>.</w:t>
      </w:r>
    </w:p>
    <w:p w:rsidR="005014A4" w:rsidRDefault="005014A4" w:rsidP="005014A4"/>
    <w:p w:rsidR="005014A4" w:rsidRDefault="002A0B71" w:rsidP="005014A4">
      <w:r>
        <w:t>S</w:t>
      </w:r>
      <w:r w:rsidR="005014A4">
        <w:t>everal important user stories</w:t>
      </w:r>
      <w:r>
        <w:t xml:space="preserve"> were completed</w:t>
      </w:r>
      <w:r w:rsidR="005014A4">
        <w:t xml:space="preserve"> include users registration, log in, search functionality, accounts, profile page and property page. We </w:t>
      </w:r>
      <w:r>
        <w:t xml:space="preserve">understand </w:t>
      </w:r>
      <w:r w:rsidR="005014A4">
        <w:t xml:space="preserve">that some of the user stories related to database </w:t>
      </w:r>
      <w:r>
        <w:t xml:space="preserve">could not be demonstrated </w:t>
      </w:r>
      <w:r w:rsidR="0081698F">
        <w:t>that were part of the sprint plan due to</w:t>
      </w:r>
      <w:r w:rsidR="005014A4">
        <w:t xml:space="preserve"> time constraint</w:t>
      </w:r>
      <w:r w:rsidR="0081698F">
        <w:t xml:space="preserve">s and project coordination. </w:t>
      </w:r>
      <w:r w:rsidR="005014A4" w:rsidRPr="00163F08">
        <w:t>There are several acceptance criteri</w:t>
      </w:r>
      <w:r w:rsidR="0081698F">
        <w:t>on</w:t>
      </w:r>
      <w:r w:rsidR="005014A4" w:rsidRPr="00163F08">
        <w:t xml:space="preserve"> implemented by the development team, but some of </w:t>
      </w:r>
      <w:r w:rsidR="0081698F">
        <w:t xml:space="preserve">the </w:t>
      </w:r>
      <w:r w:rsidR="005014A4" w:rsidRPr="00163F08">
        <w:t>acceptance criteria related to database connection and</w:t>
      </w:r>
      <w:r w:rsidR="005014A4">
        <w:t xml:space="preserve"> contact page </w:t>
      </w:r>
      <w:r w:rsidR="005014A4" w:rsidRPr="00163F08">
        <w:t xml:space="preserve">function has not been solved </w:t>
      </w:r>
      <w:r w:rsidR="0081698F">
        <w:t>by</w:t>
      </w:r>
      <w:r w:rsidR="005014A4" w:rsidRPr="00163F08">
        <w:t xml:space="preserve"> the end of </w:t>
      </w:r>
      <w:r w:rsidR="0081698F">
        <w:t xml:space="preserve">the </w:t>
      </w:r>
      <w:r w:rsidR="005014A4" w:rsidRPr="00163F08">
        <w:t>sprint plan.</w:t>
      </w:r>
      <w:r w:rsidR="005014A4">
        <w:t xml:space="preserve"> </w:t>
      </w:r>
      <w:r w:rsidR="005014A4" w:rsidRPr="00163F08">
        <w:t>However, the incomplete acceptance criter</w:t>
      </w:r>
      <w:r w:rsidR="005014A4">
        <w:t xml:space="preserve">ia of user stories </w:t>
      </w:r>
      <w:r w:rsidR="0081698F">
        <w:t xml:space="preserve">does </w:t>
      </w:r>
      <w:r w:rsidR="005014A4">
        <w:t>not greatly a</w:t>
      </w:r>
      <w:r w:rsidR="005014A4" w:rsidRPr="00163F08">
        <w:t>ffect th</w:t>
      </w:r>
      <w:r w:rsidR="0081698F">
        <w:t>e whole project completion time and a</w:t>
      </w:r>
      <w:r w:rsidR="005014A4" w:rsidRPr="00163F08">
        <w:t xml:space="preserve"> clear explanation</w:t>
      </w:r>
      <w:r w:rsidR="0081698F">
        <w:t xml:space="preserve"> has been made</w:t>
      </w:r>
      <w:r w:rsidR="005014A4" w:rsidRPr="00163F08">
        <w:t xml:space="preserve"> </w:t>
      </w:r>
      <w:r w:rsidR="0081698F">
        <w:t>providing information</w:t>
      </w:r>
      <w:r w:rsidR="005014A4" w:rsidRPr="00163F08">
        <w:t xml:space="preserve"> about the incomplete user stories</w:t>
      </w:r>
      <w:r w:rsidR="0081698F">
        <w:t xml:space="preserve"> and how they intend to be solved</w:t>
      </w:r>
      <w:r w:rsidR="005014A4" w:rsidRPr="00163F08">
        <w:t>. In short, we strongly agree that project developed has initial business value</w:t>
      </w:r>
      <w:r w:rsidR="0081698F">
        <w:t xml:space="preserve"> and meets an acceptable level of progress</w:t>
      </w:r>
      <w:r w:rsidR="005014A4" w:rsidRPr="00163F08">
        <w:t>.</w:t>
      </w:r>
    </w:p>
    <w:p w:rsidR="005014A4" w:rsidRDefault="005014A4" w:rsidP="005014A4"/>
    <w:p w:rsidR="005014A4" w:rsidRDefault="005014A4" w:rsidP="005014A4">
      <w:r>
        <w:t>As a client, having a brief view about t</w:t>
      </w:r>
      <w:r w:rsidR="0081698F">
        <w:t xml:space="preserve">he operation of the application is preferred </w:t>
      </w:r>
      <w:r w:rsidR="009D6C11">
        <w:t>and there is an equal</w:t>
      </w:r>
      <w:r w:rsidR="0081698F">
        <w:t xml:space="preserve"> </w:t>
      </w:r>
      <w:r w:rsidR="009D6C11">
        <w:t>desire for</w:t>
      </w:r>
      <w:r w:rsidR="0081698F">
        <w:t xml:space="preserve"> aesthetics </w:t>
      </w:r>
      <w:r w:rsidR="009D6C11">
        <w:t xml:space="preserve">as well as </w:t>
      </w:r>
      <w:r>
        <w:t xml:space="preserve">the basic functions </w:t>
      </w:r>
      <w:r w:rsidR="009D6C11">
        <w:t>of</w:t>
      </w:r>
      <w:r>
        <w:t xml:space="preserve"> the system</w:t>
      </w:r>
      <w:r w:rsidR="009D6C11">
        <w:t>.</w:t>
      </w:r>
      <w:r>
        <w:t xml:space="preserve"> </w:t>
      </w:r>
      <w:r w:rsidR="009D6C11">
        <w:t xml:space="preserve">It needs to be </w:t>
      </w:r>
      <w:r>
        <w:t>easy to use</w:t>
      </w:r>
      <w:r w:rsidR="009D6C11">
        <w:t xml:space="preserve"> and navigate</w:t>
      </w:r>
      <w:r>
        <w:t xml:space="preserve">, but the user interface </w:t>
      </w:r>
      <w:r w:rsidR="009D6C11">
        <w:t>should also be attractive i</w:t>
      </w:r>
      <w:r>
        <w:t xml:space="preserve">n order to </w:t>
      </w:r>
      <w:r w:rsidR="009D6C11">
        <w:t>attract</w:t>
      </w:r>
      <w:r>
        <w:t xml:space="preserve"> more customer</w:t>
      </w:r>
      <w:r w:rsidR="009D6C11">
        <w:t>s.</w:t>
      </w:r>
      <w:r>
        <w:t xml:space="preserve"> </w:t>
      </w:r>
      <w:r w:rsidR="009D6C11">
        <w:lastRenderedPageBreak/>
        <w:t>One way of doing this would be to include more property</w:t>
      </w:r>
      <w:r>
        <w:t xml:space="preserve"> details and </w:t>
      </w:r>
      <w:r w:rsidR="009D6C11">
        <w:t xml:space="preserve">ensure the </w:t>
      </w:r>
      <w:r>
        <w:t>contact page</w:t>
      </w:r>
      <w:r w:rsidR="009D6C11">
        <w:t xml:space="preserve"> information is clear and accessible</w:t>
      </w:r>
      <w:r>
        <w:t>.</w:t>
      </w:r>
    </w:p>
    <w:p w:rsidR="005014A4" w:rsidRDefault="005014A4" w:rsidP="005014A4"/>
    <w:p w:rsidR="005014A4" w:rsidRDefault="005014A4" w:rsidP="005014A4">
      <w:r>
        <w:t xml:space="preserve">From the </w:t>
      </w:r>
      <w:r w:rsidR="009D6C11">
        <w:t>demonstration</w:t>
      </w:r>
      <w:r>
        <w:t>, we</w:t>
      </w:r>
      <w:r w:rsidR="009D6C11">
        <w:t xml:space="preserve"> understand</w:t>
      </w:r>
      <w:r>
        <w:t xml:space="preserve"> the system clearly, </w:t>
      </w:r>
      <w:r w:rsidR="009D6C11">
        <w:t>however</w:t>
      </w:r>
      <w:r>
        <w:t xml:space="preserve"> the database </w:t>
      </w:r>
      <w:r w:rsidR="009D6C11">
        <w:t>still requires</w:t>
      </w:r>
      <w:r>
        <w:t xml:space="preserve"> </w:t>
      </w:r>
      <w:r w:rsidR="009D6C11">
        <w:t xml:space="preserve">populating with </w:t>
      </w:r>
      <w:r>
        <w:t>more details</w:t>
      </w:r>
      <w:r w:rsidR="009D6C11">
        <w:t>, for example,</w:t>
      </w:r>
      <w:r>
        <w:t xml:space="preserve"> properties </w:t>
      </w:r>
      <w:r w:rsidR="009D6C11">
        <w:t>with links and a</w:t>
      </w:r>
      <w:r>
        <w:t xml:space="preserve"> contact page </w:t>
      </w:r>
      <w:r w:rsidR="009D6C11">
        <w:t>with e-mail functionality which were outlined in future user stories.</w:t>
      </w:r>
      <w:bookmarkStart w:id="0" w:name="_GoBack"/>
      <w:bookmarkEnd w:id="0"/>
      <w:r w:rsidR="009D6C11">
        <w:t xml:space="preserve"> </w:t>
      </w:r>
      <w:r w:rsidRPr="00A666B6">
        <w:t>If you have any questions or require furt</w:t>
      </w:r>
      <w:r w:rsidR="009D6C11">
        <w:t>her information, we look forward to hearing from you and</w:t>
      </w:r>
      <w:r w:rsidRPr="00A666B6">
        <w:t xml:space="preserve"> have high expectation</w:t>
      </w:r>
      <w:r w:rsidR="009D6C11">
        <w:t>s</w:t>
      </w:r>
      <w:r w:rsidRPr="00A666B6">
        <w:t xml:space="preserve"> towards </w:t>
      </w:r>
      <w:r w:rsidR="009D6C11">
        <w:t>the undelivered project</w:t>
      </w:r>
      <w:r w:rsidRPr="00A666B6">
        <w:t xml:space="preserve">. </w:t>
      </w:r>
    </w:p>
    <w:p w:rsidR="00195166" w:rsidRDefault="00195166" w:rsidP="005014A4"/>
    <w:p w:rsidR="00195166" w:rsidRDefault="005014A4">
      <w:pPr>
        <w:pStyle w:val="Closing"/>
      </w:pPr>
      <w:r>
        <w:t>Kind Regards,</w:t>
      </w:r>
    </w:p>
    <w:sdt>
      <w:sdtPr>
        <w:rPr>
          <w:b/>
          <w:bCs/>
        </w:rPr>
        <w:alias w:val="Author"/>
        <w:id w:val="15524260"/>
        <w:placeholder>
          <w:docPart w:val="21B80A8B049D43439055EC15FFF6746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:rsidR="00195166" w:rsidRDefault="005014A4">
          <w:pPr>
            <w:spacing w:after="160" w:line="264" w:lineRule="auto"/>
            <w:rPr>
              <w:b/>
              <w:bCs/>
            </w:rPr>
          </w:pPr>
          <w:r>
            <w:rPr>
              <w:b/>
              <w:bCs/>
            </w:rPr>
            <w:t>Team 26</w:t>
          </w:r>
        </w:p>
      </w:sdtContent>
    </w:sdt>
    <w:sdt>
      <w:sdtPr>
        <w:id w:val="-768695627"/>
        <w:placeholder>
          <w:docPart w:val="2F00F969FAC04C7E99371A0616DC668B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195166" w:rsidRDefault="005014A4">
          <w:r>
            <w:t>2 George St, Brisbane, QLD, 4000</w:t>
          </w:r>
        </w:p>
      </w:sdtContent>
    </w:sdt>
    <w:p w:rsidR="00195166" w:rsidRDefault="00195166">
      <w:pPr>
        <w:pStyle w:val="Header"/>
        <w:tabs>
          <w:tab w:val="clear" w:pos="4680"/>
          <w:tab w:val="clear" w:pos="9360"/>
          <w:tab w:val="left" w:pos="1395"/>
        </w:tabs>
        <w:ind w:right="220"/>
      </w:pPr>
    </w:p>
    <w:p w:rsidR="00195166" w:rsidRDefault="00195166">
      <w:pPr>
        <w:spacing w:line="276" w:lineRule="auto"/>
      </w:pPr>
    </w:p>
    <w:sectPr w:rsidR="00195166">
      <w:headerReference w:type="default" r:id="rId9"/>
      <w:footerReference w:type="first" r:id="rId10"/>
      <w:pgSz w:w="12240" w:h="15840" w:code="1"/>
      <w:pgMar w:top="1080" w:right="1080" w:bottom="1080" w:left="1080" w:header="86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5D9" w:rsidRDefault="00F455D9">
      <w:pPr>
        <w:spacing w:after="0" w:line="240" w:lineRule="auto"/>
      </w:pPr>
      <w:r>
        <w:separator/>
      </w:r>
    </w:p>
  </w:endnote>
  <w:endnote w:type="continuationSeparator" w:id="0">
    <w:p w:rsidR="00F455D9" w:rsidRDefault="00F4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166" w:rsidRDefault="00F455D9">
    <w:pPr>
      <w:pStyle w:val="Footer"/>
    </w:pP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7CA762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D18A505" id="Rectangle 1025" o:spid="_x0000_s1026" style="position:absolute;margin-left:0;margin-top:0;width:539.3pt;height:718.1pt;z-index:2516592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274320" distR="274320" simplePos="0" relativeHeight="251660288" behindDoc="0" locked="0" layoutInCell="1" allowOverlap="1" wp14:editId="54055EA3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id="_x0000_s1027" style="position:absolute;margin-left:0;margin-top:0;width:10.1pt;height:565pt;z-index:251660288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5511E37E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39712052" id="Rectangle 1029" o:spid="_x0000_s1026" style="position:absolute;margin-left:0;margin-top:0;width:10.1pt;height:153.9pt;z-index:251661312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XdmA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118745" distB="118745" distL="114300" distR="0" simplePos="0" relativeHeight="251662336" behindDoc="0" locked="0" layoutInCell="1" allowOverlap="1" wp14:editId="174B9805">
              <wp:simplePos x="0" y="0"/>
              <mc:AlternateContent>
                <mc:Choice Requires="wp14">
                  <wp:positionH relativeFrom="margin">
                    <wp14:pctPosHOffset>96000</wp14:pctPosHOffset>
                  </wp:positionH>
                </mc:Choice>
                <mc:Fallback>
                  <wp:positionH relativeFrom="page">
                    <wp:posOffset>6830060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438785" cy="1737360"/>
              <wp:effectExtent l="0" t="0" r="0" b="0"/>
              <wp:wrapSquare wrapText="bothSides"/>
              <wp:docPr id="1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785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 w:val="0"/>
                              <w:bCs/>
                            </w:rPr>
                            <w:id w:val="-42365095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7-06-02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95166" w:rsidRDefault="005014A4">
                              <w:pPr>
                                <w:pStyle w:val="Date"/>
                                <w:rPr>
                                  <w:b w:val="0"/>
                                  <w:bCs/>
                                </w:rPr>
                              </w:pPr>
                              <w:r>
                                <w:rPr>
                                  <w:b w:val="0"/>
                                  <w:bCs/>
                                </w:rPr>
                                <w:t>6/2/2017</w:t>
                              </w:r>
                            </w:p>
                          </w:sdtContent>
                        </w:sdt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30" o:spid="_x0000_s1028" type="#_x0000_t202" style="position:absolute;margin-left:0;margin-top:0;width:34.55pt;height:136.8pt;z-index:251662336;visibility:visible;mso-wrap-style:square;mso-width-percent:0;mso-height-percent:200;mso-left-percent:960;mso-top-percent:800;mso-wrap-distance-left:9pt;mso-wrap-distance-top:9.35pt;mso-wrap-distance-right:0;mso-wrap-distance-bottom:9.35pt;mso-position-horizontal-relative:margin;mso-position-vertical-relative:margin;mso-width-percent:0;mso-height-percent:200;mso-left-percent:960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" filled="f" stroked="f">
              <v:textbox style="layout-flow:vertical">
                <w:txbxContent>
                  <w:sdt>
                    <w:sdtPr>
                      <w:rPr>
                        <w:b w:val="0"/>
                        <w:bCs/>
                      </w:rPr>
                      <w:id w:val="-423650956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7-06-02T00:00:00Z">
                        <w:dateFormat w:val="M/d/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195166" w:rsidRDefault="005014A4">
                        <w:pPr>
                          <w:pStyle w:val="Date"/>
                          <w:rPr>
                            <w:b w:val="0"/>
                            <w:bCs/>
                          </w:rPr>
                        </w:pPr>
                        <w:r>
                          <w:rPr>
                            <w:b w:val="0"/>
                            <w:bCs/>
                          </w:rPr>
                          <w:t>6/2/2017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5D9" w:rsidRDefault="00F455D9">
      <w:pPr>
        <w:spacing w:after="0" w:line="240" w:lineRule="auto"/>
      </w:pPr>
      <w:r>
        <w:separator/>
      </w:r>
    </w:p>
  </w:footnote>
  <w:footnote w:type="continuationSeparator" w:id="0">
    <w:p w:rsidR="00F455D9" w:rsidRDefault="00F4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166" w:rsidRDefault="00F455D9">
    <w:pPr>
      <w:pStyle w:val="Header"/>
    </w:pPr>
    <w:r>
      <w:rPr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2C42F8D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2114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9110" cy="9121140"/>
                      </a:xfrm>
                      <a:prstGeom prst="rect">
                        <a:avLst/>
                      </a:prstGeom>
                      <a:noFill/>
                      <a:ln w="9525"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14D2125" id="Rectangle 14" o:spid="_x0000_s1026" style="position:absolute;margin-left:0;margin-top:0;width:539.3pt;height:718.2pt;z-index:251666432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" filled="f" strokecolor="#3c3c3c [1604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13F8F1A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-2700</wp14:pctPosVOffset>
                  </wp:positionV>
                </mc:Choice>
                <mc:Fallback>
                  <wp:positionV relativeFrom="page">
                    <wp:posOffset>451485</wp:posOffset>
                  </wp:positionV>
                </mc:Fallback>
              </mc:AlternateContent>
              <wp:extent cx="128270" cy="7166610"/>
              <wp:effectExtent l="0" t="0" r="0" b="0"/>
              <wp:wrapNone/>
              <wp:docPr id="16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6661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95166" w:rsidRDefault="0019516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82500</wp14:pctHeight>
              </wp14:sizeRelV>
            </wp:anchor>
          </w:drawing>
        </mc:Choice>
        <mc:Fallback>
          <w:pict>
            <v:rect id="Rectangle 1028" o:spid="_x0000_s1026" style="position:absolute;margin-left:0;margin-top:0;width:10.1pt;height:564.3pt;z-index:251664384;visibility:visible;mso-wrap-style:square;mso-width-percent:20;mso-height-percent:825;mso-left-percent:1015;mso-top-percent:-27;mso-wrap-distance-left:9pt;mso-wrap-distance-top:0;mso-wrap-distance-right:9pt;mso-wrap-distance-bottom:0;mso-position-horizontal-relative:margin;mso-position-vertical-relative:margin;mso-width-percent:20;mso-height-percent:825;mso-left-percent:1015;mso-top-percent:-27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" fillcolor="black [3213]" stroked="f">
              <v:textbox>
                <w:txbxContent>
                  <w:p w:rsidR="00195166" w:rsidRDefault="00195166">
                    <w:pPr>
                      <w:jc w:val="cente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sdt>
      <w:sdtPr>
        <w:alias w:val="Company"/>
        <w:id w:val="2070375419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5014A4">
          <w:t>Team 26</w:t>
        </w:r>
      </w:sdtContent>
    </w:sdt>
    <w:r>
      <w:rPr>
        <w:noProof/>
        <w:color w:val="595959" w:themeColor="text1" w:themeTint="A6"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325578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80200</wp14:pctPosVOffset>
                  </wp:positionV>
                </mc:Choice>
                <mc:Fallback>
                  <wp:positionV relativeFrom="page">
                    <wp:posOffset>7652385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8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1523A9FF" id="Rectangle 1029" o:spid="_x0000_s1026" style="position:absolute;margin-left:0;margin-top:0;width:10.1pt;height:153.9pt;z-index:251665408;visibility:visible;mso-wrap-style:square;mso-width-percent:20;mso-height-percent:225;mso-left-percent:1015;mso-top-percent:802;mso-wrap-distance-left:9pt;mso-wrap-distance-top:0;mso-wrap-distance-right:9pt;mso-wrap-distance-bottom:0;mso-position-horizontal-relative:margin;mso-position-vertical-relative:margin;mso-width-percent:20;mso-height-percent:225;mso-left-percent:1015;mso-top-percent:802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" fillcolor="#d1282e [3215]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A4"/>
    <w:rsid w:val="00195166"/>
    <w:rsid w:val="002A0B71"/>
    <w:rsid w:val="005014A4"/>
    <w:rsid w:val="0081698F"/>
    <w:rsid w:val="009D6C11"/>
    <w:rsid w:val="00B35F04"/>
    <w:rsid w:val="00F4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6CF9BB-8C34-4942-9D84-A377045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/>
    </w:pPr>
    <w:rPr>
      <w:rFonts w:asciiTheme="majorHAnsi" w:hAnsiTheme="majorHAnsi"/>
      <w:caps/>
      <w:noProof/>
      <w:color w:val="000000" w:themeColor="text1"/>
      <w:spacing w:val="-10"/>
      <w:sz w:val="28"/>
    </w:rPr>
  </w:style>
  <w:style w:type="paragraph" w:customStyle="1" w:styleId="RecipientAddress">
    <w:name w:val="Recipient Address"/>
    <w:basedOn w:val="Normal"/>
    <w:pPr>
      <w:spacing w:after="120"/>
    </w:p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/>
    </w:pPr>
    <w:rPr>
      <w:rFonts w:asciiTheme="majorHAnsi" w:hAnsiTheme="majorHAnsi"/>
      <w:caps/>
      <w:color w:val="D1282E" w:themeColor="text2"/>
      <w:spacing w:val="-10"/>
      <w:sz w:val="28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b/>
      <w:color w:val="000000" w:themeColor="text1"/>
      <w:sz w:val="32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hAnsiTheme="majorHAnsi"/>
      <w:caps/>
      <w:color w:val="7A7A7A" w:themeColor="accent1"/>
      <w:spacing w:val="-10"/>
      <w:sz w:val="28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Business%20letter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D482D1ED1824B4695D32F5F984D9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01904-94EA-48E1-B3F7-56116F468465}"/>
      </w:docPartPr>
      <w:docPartBody>
        <w:p w:rsidR="00000000" w:rsidRDefault="00554358">
          <w:pPr>
            <w:pStyle w:val="AD482D1ED1824B4695D32F5F984D9984"/>
          </w:pPr>
          <w:r>
            <w:t>[Type the sender company name]</w:t>
          </w:r>
        </w:p>
      </w:docPartBody>
    </w:docPart>
    <w:docPart>
      <w:docPartPr>
        <w:name w:val="D2883F2E66724A87AB50CEDBA0FE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CF893-6285-43B7-ACB3-721AD046F9A8}"/>
      </w:docPartPr>
      <w:docPartBody>
        <w:p w:rsidR="00000000" w:rsidRDefault="00554358">
          <w:pPr>
            <w:pStyle w:val="D2883F2E66724A87AB50CEDBA0FE3601"/>
          </w:pPr>
          <w:r>
            <w:t>[Type the sender company address]</w:t>
          </w:r>
        </w:p>
      </w:docPartBody>
    </w:docPart>
    <w:docPart>
      <w:docPartPr>
        <w:name w:val="21B80A8B049D43439055EC15FFF67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7151-8888-4A7C-99A4-C0059D3407E4}"/>
      </w:docPartPr>
      <w:docPartBody>
        <w:p w:rsidR="00000000" w:rsidRDefault="00554358">
          <w:pPr>
            <w:pStyle w:val="21B80A8B049D43439055EC15FFF67461"/>
          </w:pPr>
          <w:r>
            <w:rPr>
              <w:b/>
              <w:bCs/>
            </w:rPr>
            <w:t>[Type t</w:t>
          </w:r>
          <w:r>
            <w:rPr>
              <w:b/>
              <w:bCs/>
            </w:rPr>
            <w:t>he author name]</w:t>
          </w:r>
        </w:p>
      </w:docPartBody>
    </w:docPart>
    <w:docPart>
      <w:docPartPr>
        <w:name w:val="2F00F969FAC04C7E99371A0616DC6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74B88-7458-40C2-B4E7-3CE09C12ED54}"/>
      </w:docPartPr>
      <w:docPartBody>
        <w:p w:rsidR="00000000" w:rsidRDefault="00554358">
          <w:pPr>
            <w:pStyle w:val="2F00F969FAC04C7E99371A0616DC668B"/>
          </w:pPr>
          <w:r>
            <w:t>[Type the sender’s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58"/>
    <w:rsid w:val="0055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482D1ED1824B4695D32F5F984D9984">
    <w:name w:val="AD482D1ED1824B4695D32F5F984D9984"/>
  </w:style>
  <w:style w:type="paragraph" w:customStyle="1" w:styleId="D2883F2E66724A87AB50CEDBA0FE3601">
    <w:name w:val="D2883F2E66724A87AB50CEDBA0FE3601"/>
  </w:style>
  <w:style w:type="paragraph" w:customStyle="1" w:styleId="92AEED80BAE5437AA6C2A74F19A3B51C">
    <w:name w:val="92AEED80BAE5437AA6C2A74F19A3B51C"/>
  </w:style>
  <w:style w:type="paragraph" w:customStyle="1" w:styleId="D02FCCCF5374423CB3130EEA5E38B171">
    <w:name w:val="D02FCCCF5374423CB3130EEA5E38B171"/>
  </w:style>
  <w:style w:type="paragraph" w:customStyle="1" w:styleId="98356FD42F6147CCB51A43F9EDC00233">
    <w:name w:val="98356FD42F6147CCB51A43F9EDC00233"/>
  </w:style>
  <w:style w:type="paragraph" w:customStyle="1" w:styleId="AB8A064FB41A4A4983718E8578C5E26D">
    <w:name w:val="AB8A064FB41A4A4983718E8578C5E26D"/>
  </w:style>
  <w:style w:type="paragraph" w:customStyle="1" w:styleId="E77C7118D8B740188618EB021739D9B9">
    <w:name w:val="E77C7118D8B740188618EB021739D9B9"/>
  </w:style>
  <w:style w:type="paragraph" w:customStyle="1" w:styleId="21B80A8B049D43439055EC15FFF67461">
    <w:name w:val="21B80A8B049D43439055EC15FFF67461"/>
  </w:style>
  <w:style w:type="paragraph" w:customStyle="1" w:styleId="2F00F969FAC04C7E99371A0616DC668B">
    <w:name w:val="2F00F969FAC04C7E99371A0616DC6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2017-06-02T00:00:00</PublishDate>
  <Abstract/>
  <CompanyAddress>2 George St, Brisbane, QLD, 4000</CompanyAddress>
  <CompanyPhone/>
  <CompanyFax/>
  <CompanyEmail/>
</CoverPageProperti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F5B55-A002-458B-B61D-21B02C1A0B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0596EE4-9577-40AD-8746-854F2889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(Essential design)</Template>
  <TotalTime>40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26</Company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Team 26</dc:creator>
  <cp:keywords/>
  <cp:lastModifiedBy>Matthew Holdsworth</cp:lastModifiedBy>
  <cp:revision>1</cp:revision>
  <dcterms:created xsi:type="dcterms:W3CDTF">2017-05-02T10:23:00Z</dcterms:created>
  <dcterms:modified xsi:type="dcterms:W3CDTF">2017-05-02T11:04:00Z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TC018408419991</vt:lpwstr>
  </property>
</Properties>
</file>